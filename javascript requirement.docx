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A7B" w:rsidRDefault="00057A7B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057A7B" w:rsidRDefault="00057A7B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057A7B" w:rsidRDefault="00057A7B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$sarvanama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057A7B" w:rsidRDefault="00057A7B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057A7B" w:rsidRDefault="00057A7B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057A7B" w:rsidRDefault="00057A7B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057A7B" w:rsidRDefault="00057A7B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057A7B" w:rsidRDefault="00057A7B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057A7B" w:rsidRDefault="00057A7B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057A7B" w:rsidRDefault="00057A7B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57A7B" w:rsidRDefault="00057A7B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057A7B" w:rsidRPr="00151319" w:rsidRDefault="00057A7B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057A7B" w:rsidRDefault="00057A7B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057A7B" w:rsidRDefault="00057A7B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057A7B" w:rsidRDefault="00057A7B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057A7B" w:rsidRDefault="00057A7B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057A7B" w:rsidRDefault="00057A7B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57A7B" w:rsidRDefault="00057A7B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057A7B" w:rsidRDefault="00057A7B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57A7B" w:rsidRDefault="00057A7B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057A7B" w:rsidRDefault="00057A7B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057A7B" w:rsidRDefault="00057A7B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57A7B" w:rsidRDefault="00057A7B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057A7B" w:rsidRDefault="00057A7B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057A7B" w:rsidRDefault="00057A7B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057A7B" w:rsidRDefault="00057A7B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057A7B" w:rsidRDefault="00057A7B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57A7B" w:rsidRDefault="00057A7B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57A7B" w:rsidRDefault="00057A7B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057A7B" w:rsidRDefault="00057A7B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यह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आकारान्त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057A7B" w:rsidRDefault="00057A7B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057A7B" w:rsidRDefault="00057A7B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“i”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057A7B" w:rsidRPr="00C31604" w:rsidRDefault="00057A7B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r>
        <w:rPr>
          <w:rFonts w:ascii="Siddhanta" w:hAnsi="Siddhanta" w:cs="Siddhanta"/>
        </w:rPr>
        <w:t>saKi”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057A7B" w:rsidRDefault="00057A7B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सुसखा</w:t>
      </w:r>
    </w:p>
    <w:p w:rsidR="00057A7B" w:rsidRDefault="00057A7B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परमसखा</w:t>
      </w:r>
    </w:p>
    <w:p w:rsidR="00057A7B" w:rsidRDefault="00057A7B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लाक्षणिक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अतिसखिः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सखीमतिक्रान्तः</w:t>
      </w:r>
      <w:r>
        <w:rPr>
          <w:rFonts w:ascii="Siddhanta" w:hAnsi="Siddhanta" w:cs="Siddhanta"/>
          <w:lang w:bidi="hi-IN"/>
        </w:rPr>
        <w:t>)</w:t>
      </w:r>
    </w:p>
    <w:p w:rsidR="00057A7B" w:rsidRDefault="00057A7B" w:rsidP="001414E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endered ends with ‘dvi’ (</w:t>
      </w:r>
      <w:r>
        <w:rPr>
          <w:rFonts w:ascii="Siddhanta" w:hAnsi="Siddhanta" w:cs="Siddhanta"/>
          <w:cs/>
          <w:lang w:bidi="hi-IN"/>
        </w:rPr>
        <w:t>द्वि</w:t>
      </w:r>
      <w:r>
        <w:rPr>
          <w:rFonts w:ascii="Siddhanta" w:hAnsi="Siddhanta" w:cs="Siddhanta"/>
          <w:lang w:bidi="hi-IN"/>
        </w:rPr>
        <w:t>)</w:t>
      </w:r>
    </w:p>
    <w:p w:rsidR="00057A7B" w:rsidRDefault="00057A7B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</w:p>
    <w:p w:rsidR="00057A7B" w:rsidRDefault="00057A7B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</w:p>
    <w:p w:rsidR="00057A7B" w:rsidRDefault="00057A7B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 -&gt; This is a bit complicated. Maybe we should think of something like check boxes.</w:t>
      </w:r>
    </w:p>
    <w:p w:rsidR="00057A7B" w:rsidRDefault="00057A7B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उणादिप्रत्यय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वातप्रमीः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इत्युणादिकः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प्रत्ययः</w:t>
      </w:r>
      <w:r>
        <w:rPr>
          <w:rFonts w:ascii="Siddhanta" w:hAnsi="Siddhanta" w:cs="Siddhanta"/>
        </w:rPr>
        <w:t xml:space="preserve"> ?</w:t>
      </w:r>
    </w:p>
    <w:p w:rsidR="00057A7B" w:rsidRDefault="00057A7B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ईकार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भाग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क्विप्प्रत्ययान्तः</w:t>
      </w:r>
      <w:r>
        <w:rPr>
          <w:rFonts w:ascii="Siddhanta" w:hAnsi="Siddhanta" w:cs="Siddhanta"/>
        </w:rPr>
        <w:t xml:space="preserve"> ?</w:t>
      </w:r>
    </w:p>
    <w:p w:rsidR="00057A7B" w:rsidRDefault="00057A7B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</w:rPr>
        <w:t xml:space="preserve"> ?</w:t>
      </w:r>
    </w:p>
    <w:p w:rsidR="00057A7B" w:rsidRDefault="00057A7B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ईकार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प्रातिपदिक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पीछे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उणादिप्रत्यय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बना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अतिलक्ष्मी</w:t>
      </w:r>
      <w:r>
        <w:rPr>
          <w:rFonts w:ascii="Siddhanta" w:hAnsi="Siddhanta" w:cs="Siddhanta"/>
        </w:rPr>
        <w:t xml:space="preserve"> ?</w:t>
      </w:r>
    </w:p>
    <w:p w:rsidR="00057A7B" w:rsidRDefault="00057A7B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ईकार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क्यजन्त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आचारक्विबन्त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क्विप्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लगने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बना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?</w:t>
      </w:r>
    </w:p>
    <w:p w:rsidR="00057A7B" w:rsidRDefault="00057A7B" w:rsidP="00FF26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Check if there is occurrence of the following pattern - $hl-$h-array(“i”,“I”). If yes,</w:t>
      </w:r>
    </w:p>
    <w:p w:rsidR="00057A7B" w:rsidRDefault="00057A7B" w:rsidP="00727447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इवर्ण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संयोग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सुश्री</w:t>
      </w:r>
      <w:r>
        <w:rPr>
          <w:rFonts w:ascii="Siddhanta" w:hAnsi="Siddhanta" w:cs="Siddhanta"/>
        </w:rPr>
        <w:t xml:space="preserve"> ?</w:t>
      </w:r>
    </w:p>
    <w:p w:rsidR="00057A7B" w:rsidRDefault="00057A7B" w:rsidP="00727447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उन्नी</w:t>
      </w:r>
      <w:r>
        <w:rPr>
          <w:rFonts w:ascii="Siddhanta" w:hAnsi="Siddhanta" w:cs="Siddhanta"/>
        </w:rPr>
        <w:t>.</w:t>
      </w:r>
    </w:p>
    <w:p w:rsidR="00057A7B" w:rsidRDefault="00057A7B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नित्यस्त्रीलिङ्गत्व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प्रकृष्टा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>
        <w:rPr>
          <w:rFonts w:ascii="Siddhanta" w:hAnsi="Siddhanta" w:cs="Siddhanta"/>
        </w:rPr>
        <w:t>)</w:t>
      </w:r>
    </w:p>
    <w:p w:rsidR="00057A7B" w:rsidRDefault="00057A7B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नित्यस्त्रीलिङ्गत्व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प्रध्यायतीति</w:t>
      </w:r>
      <w:r>
        <w:rPr>
          <w:rFonts w:ascii="Siddhanta" w:hAnsi="Siddhanta" w:cs="Siddhanta"/>
        </w:rPr>
        <w:t>)</w:t>
      </w:r>
    </w:p>
    <w:p w:rsidR="00057A7B" w:rsidRDefault="00057A7B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पूर्वपद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गतिकारकेतर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57A7B" w:rsidRDefault="00057A7B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पूर्वपद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गतिकारकेतर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057A7B" w:rsidRDefault="00057A7B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सखायमिच्छति</w:t>
      </w:r>
    </w:p>
    <w:p w:rsidR="00057A7B" w:rsidRDefault="00057A7B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सखमिच्छति</w:t>
      </w:r>
    </w:p>
    <w:p w:rsidR="00057A7B" w:rsidRDefault="00057A7B" w:rsidP="00727447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teaching material says there are six types</w:t>
      </w:r>
    </w:p>
    <w:p w:rsidR="00057A7B" w:rsidRDefault="00057A7B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057A7B" w:rsidRDefault="00057A7B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</w:t>
      </w:r>
    </w:p>
    <w:p w:rsidR="00057A7B" w:rsidRDefault="00057A7B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057A7B" w:rsidRDefault="00057A7B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057A7B" w:rsidRDefault="00057A7B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057A7B" w:rsidRDefault="00057A7B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057A7B" w:rsidRDefault="00057A7B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057A7B" w:rsidRDefault="00057A7B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057A7B" w:rsidRDefault="00057A7B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057A7B" w:rsidRDefault="00057A7B" w:rsidP="00D74B9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057A7B" w:rsidRDefault="00057A7B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</w:t>
      </w:r>
    </w:p>
    <w:p w:rsidR="00057A7B" w:rsidRDefault="00057A7B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057A7B" w:rsidRDefault="00057A7B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057A7B" w:rsidRPr="007813C5" w:rsidRDefault="00057A7B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प्रकृष्टा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057A7B" w:rsidRDefault="00057A7B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सुधीशब्दः</w:t>
      </w:r>
      <w:r>
        <w:rPr>
          <w:rFonts w:ascii="Siddhanta" w:hAnsi="Siddhanta" w:cs="Siddhanta"/>
        </w:rPr>
        <w:t xml:space="preserve"> </w:t>
      </w:r>
    </w:p>
    <w:p w:rsidR="00057A7B" w:rsidRDefault="00057A7B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 xml:space="preserve">..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057A7B" w:rsidRDefault="00057A7B" w:rsidP="007813C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057A7B" w:rsidRDefault="00057A7B" w:rsidP="001C08E4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), </w:t>
      </w: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  <w:lang w:bidi="hi-IN"/>
        </w:rPr>
        <w:t>: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057A7B" w:rsidRDefault="00057A7B" w:rsidP="00B623A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057A7B" w:rsidRDefault="00057A7B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057A7B" w:rsidRDefault="00057A7B" w:rsidP="00E73FF2">
      <w:pPr>
        <w:pStyle w:val="ListParagraph"/>
        <w:ind w:left="1728"/>
        <w:rPr>
          <w:rFonts w:ascii="Siddhanta" w:hAnsi="Siddhanta" w:cs="Siddhanta"/>
        </w:rPr>
      </w:pPr>
    </w:p>
    <w:p w:rsidR="00057A7B" w:rsidRDefault="00057A7B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057A7B" w:rsidRDefault="00057A7B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057A7B" w:rsidRDefault="00057A7B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-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057A7B" w:rsidRDefault="00057A7B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गतिकारकपूर्वपदम्</w:t>
      </w:r>
      <w:r w:rsidRPr="00F477C0">
        <w:rPr>
          <w:rFonts w:ascii="Siddhanta" w:hAnsi="Siddhanta" w:cs="Siddhanta"/>
        </w:rPr>
        <w:t xml:space="preserve">‌)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ओः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सुपि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इति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यणादेशः</w:t>
      </w:r>
      <w:r w:rsidRPr="00F477C0">
        <w:rPr>
          <w:rFonts w:ascii="Siddhanta" w:hAnsi="Siddhanta" w:cs="Siddhanta"/>
        </w:rPr>
        <w:t>)</w:t>
      </w:r>
    </w:p>
    <w:p w:rsidR="00057A7B" w:rsidRDefault="00057A7B" w:rsidP="00E57BE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 xml:space="preserve">‌/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Pr="00F477C0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</w:p>
    <w:p w:rsidR="00057A7B" w:rsidRPr="00E57BE3" w:rsidRDefault="00057A7B" w:rsidP="00E57BE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E57BE3">
        <w:rPr>
          <w:rFonts w:ascii="Siddhanta" w:hAnsi="Siddhanta" w:cs="Siddhanta"/>
          <w:cs/>
          <w:lang w:bidi="hi-IN"/>
        </w:rPr>
        <w:t>भूशब्दान्तं</w:t>
      </w:r>
      <w:r w:rsidRPr="00E57BE3">
        <w:rPr>
          <w:rFonts w:ascii="Siddhanta" w:hAnsi="Siddhanta" w:cs="Siddhanta"/>
        </w:rPr>
        <w:t xml:space="preserve"> </w:t>
      </w:r>
      <w:r w:rsidRPr="00E57BE3">
        <w:rPr>
          <w:rFonts w:ascii="Siddhanta" w:hAnsi="Siddhanta" w:cs="Siddhanta"/>
          <w:cs/>
          <w:lang w:bidi="hi-IN"/>
        </w:rPr>
        <w:t>प्रातिपदिकम्</w:t>
      </w:r>
      <w:r w:rsidRPr="00E57BE3">
        <w:rPr>
          <w:rFonts w:ascii="Siddhanta" w:hAnsi="Siddhanta" w:cs="Siddhanta"/>
        </w:rPr>
        <w:t>‌</w:t>
      </w:r>
    </w:p>
    <w:p w:rsidR="00057A7B" w:rsidRDefault="00057A7B" w:rsidP="008D435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करभू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दृन्भू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पुनर्भू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वर्षाभ्वश्च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दृन्करपुनर्पूर्वस्य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भुवो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वाच्यः</w:t>
      </w:r>
      <w:r>
        <w:rPr>
          <w:rFonts w:ascii="Siddhanta" w:hAnsi="Siddhanta" w:cs="Siddhanta"/>
        </w:rPr>
        <w:t>)</w:t>
      </w:r>
    </w:p>
    <w:p w:rsidR="00057A7B" w:rsidRDefault="00057A7B" w:rsidP="00AE47D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  <w:r>
        <w:rPr>
          <w:rFonts w:ascii="Siddhanta" w:hAnsi="Siddhanta" w:cs="Siddhanta"/>
        </w:rPr>
        <w:t xml:space="preserve"> - </w:t>
      </w:r>
      <w:r w:rsidRPr="008D4356">
        <w:rPr>
          <w:rFonts w:ascii="Siddhanta" w:hAnsi="Siddhanta" w:cs="Siddhanta"/>
        </w:rPr>
        <w:t>(</w:t>
      </w:r>
      <w:r w:rsidRPr="008D4356">
        <w:rPr>
          <w:rFonts w:ascii="Siddhanta" w:hAnsi="Siddhanta" w:cs="Siddhanta"/>
          <w:cs/>
          <w:lang w:bidi="hi-IN"/>
        </w:rPr>
        <w:t>न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भूसुधियोः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इति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यण्</w:t>
      </w:r>
      <w:r w:rsidRPr="008D4356">
        <w:rPr>
          <w:rFonts w:ascii="Siddhanta" w:hAnsi="Siddhanta" w:cs="Siddhanta"/>
        </w:rPr>
        <w:t>‌</w:t>
      </w:r>
      <w:r w:rsidRPr="008D4356">
        <w:rPr>
          <w:rFonts w:ascii="Siddhanta" w:hAnsi="Siddhanta" w:cs="Siddhanta"/>
          <w:cs/>
          <w:lang w:bidi="hi-IN"/>
        </w:rPr>
        <w:t>निषेधः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।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अचिश्नुधातु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इत्यनेन</w:t>
      </w:r>
      <w:r w:rsidRPr="008D4356">
        <w:rPr>
          <w:rFonts w:ascii="Siddhanta" w:hAnsi="Siddhanta" w:cs="Siddhanta"/>
        </w:rPr>
        <w:t xml:space="preserve"> </w:t>
      </w:r>
      <w:r w:rsidRPr="008D4356">
        <w:rPr>
          <w:rFonts w:ascii="Siddhanta" w:hAnsi="Siddhanta" w:cs="Siddhanta"/>
          <w:cs/>
          <w:lang w:bidi="hi-IN"/>
        </w:rPr>
        <w:t>उवङ्</w:t>
      </w:r>
      <w:r w:rsidRPr="008D4356">
        <w:rPr>
          <w:rFonts w:ascii="Siddhanta" w:hAnsi="Siddhanta" w:cs="Siddhanta"/>
        </w:rPr>
        <w:t>‌</w:t>
      </w:r>
      <w:r w:rsidRPr="008D4356">
        <w:rPr>
          <w:rFonts w:ascii="Siddhanta" w:hAnsi="Siddhanta" w:cs="Siddhanta"/>
          <w:cs/>
          <w:lang w:bidi="hi-IN"/>
        </w:rPr>
        <w:t>।</w:t>
      </w:r>
      <w:r w:rsidRPr="008D4356">
        <w:rPr>
          <w:rFonts w:ascii="Siddhanta" w:hAnsi="Siddhanta" w:cs="Siddhanta"/>
        </w:rPr>
        <w:t xml:space="preserve">) </w:t>
      </w:r>
    </w:p>
    <w:p w:rsidR="00057A7B" w:rsidRDefault="00057A7B" w:rsidP="002A4B3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‘catur’ (</w:t>
      </w:r>
      <w:r>
        <w:rPr>
          <w:rFonts w:ascii="Siddhanta" w:hAnsi="Siddhanta" w:cs="Siddhanta"/>
          <w:cs/>
          <w:lang w:bidi="hi-IN"/>
        </w:rPr>
        <w:t>चतुर्</w:t>
      </w:r>
      <w:r>
        <w:rPr>
          <w:rFonts w:ascii="Siddhanta" w:hAnsi="Siddhanta" w:cs="Siddhanta"/>
        </w:rPr>
        <w:t>‌)</w:t>
      </w:r>
    </w:p>
    <w:p w:rsidR="00057A7B" w:rsidRDefault="00057A7B" w:rsidP="002A4B3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$second=== “Am” and $so!== “catur”</w:t>
      </w:r>
    </w:p>
    <w:p w:rsidR="00057A7B" w:rsidRDefault="00057A7B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057A7B" w:rsidRDefault="00057A7B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</w:p>
    <w:p w:rsidR="00057A7B" w:rsidRDefault="00057A7B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“idam” / “idakam”</w:t>
      </w:r>
    </w:p>
    <w:p w:rsidR="00057A7B" w:rsidRDefault="00057A7B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57A7B" w:rsidRDefault="00057A7B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057A7B" w:rsidRDefault="00057A7B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‘n’</w:t>
      </w:r>
    </w:p>
    <w:p w:rsidR="00057A7B" w:rsidRDefault="00057A7B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array(“paYcan”, “saptan”, “zwan”, “navan”, ‘daSan”); and is not equal to them.</w:t>
      </w:r>
    </w:p>
    <w:p w:rsidR="00057A7B" w:rsidRDefault="00057A7B" w:rsidP="005F7C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 </w:t>
      </w:r>
    </w:p>
    <w:p w:rsidR="00057A7B" w:rsidRDefault="00057A7B" w:rsidP="005F7C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057A7B" w:rsidRDefault="00057A7B" w:rsidP="005F7CC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‘j’</w:t>
      </w:r>
    </w:p>
    <w:p w:rsidR="00057A7B" w:rsidRDefault="00057A7B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057A7B" w:rsidRDefault="00057A7B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057A7B" w:rsidRDefault="00057A7B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array(“BrAj”)</w:t>
      </w:r>
    </w:p>
    <w:p w:rsidR="00057A7B" w:rsidRDefault="00057A7B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भ्राज्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फणादि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057A7B" w:rsidRDefault="00057A7B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057A7B" w:rsidRDefault="00057A7B" w:rsidP="003D76B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</w:t>
      </w:r>
      <w:r w:rsidRPr="003D76BB">
        <w:rPr>
          <w:rFonts w:ascii="Siddhanta" w:hAnsi="Siddhanta" w:cs="Siddhanta"/>
        </w:rPr>
        <w:t>$tyadadi = array("dvi","tyad","tad","etad","idam","adas","eka","idakam");</w:t>
      </w:r>
    </w:p>
    <w:p w:rsidR="00057A7B" w:rsidRDefault="00057A7B" w:rsidP="003D76B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रूप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057A7B" w:rsidRDefault="00057A7B" w:rsidP="00A7172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belongs to array(“etad”, “idam”);</w:t>
      </w:r>
    </w:p>
    <w:p w:rsidR="00057A7B" w:rsidRDefault="00057A7B" w:rsidP="00A7172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057A7B" w:rsidRDefault="00057A7B" w:rsidP="00A7172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057A7B" w:rsidRDefault="00057A7B" w:rsidP="00A717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057A7B" w:rsidRDefault="00057A7B" w:rsidP="002205C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array(“smad”,’yuzmad”) and !in_array(“asmad”, “yuzmad”)</w:t>
      </w:r>
    </w:p>
    <w:p w:rsidR="00057A7B" w:rsidRDefault="00057A7B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त्वमतिक्रान्तः</w:t>
      </w:r>
    </w:p>
    <w:p w:rsidR="00057A7B" w:rsidRDefault="00057A7B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युवामतिक्रान्तः</w:t>
      </w:r>
    </w:p>
    <w:p w:rsidR="00057A7B" w:rsidRDefault="00057A7B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युष्मानतिक्रान्तः</w:t>
      </w:r>
      <w:r>
        <w:rPr>
          <w:rFonts w:ascii="Siddhanta" w:hAnsi="Siddhanta" w:cs="Siddhanta"/>
        </w:rPr>
        <w:t xml:space="preserve"> (Exact description is pending. Will clarify later)</w:t>
      </w:r>
    </w:p>
    <w:p w:rsidR="00057A7B" w:rsidRDefault="00057A7B" w:rsidP="00C52F2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in_array(‘asmad’, ‘yuzmad’) &amp;&amp; in_array($so,array(‘am’, ‘Ow’, ‘Sas’, ‘Ne’, ‘ByAm’, ‘Byas’, ‘Nas’, ‘os’, ‘Am’)</w:t>
      </w:r>
    </w:p>
    <w:p w:rsidR="00057A7B" w:rsidRDefault="00057A7B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057A7B" w:rsidRDefault="00057A7B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पाद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प्रारम्भ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057A7B" w:rsidRDefault="00057A7B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हा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अह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एव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साक्षात्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योग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057A7B" w:rsidRDefault="00057A7B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अचाक्षुषज्ञानार्थ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057A7B" w:rsidRDefault="00057A7B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</w:p>
    <w:p w:rsidR="00057A7B" w:rsidRDefault="00057A7B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057A7B" w:rsidRDefault="00057A7B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विद्यमानपूर्व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057A7B" w:rsidRDefault="00057A7B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>)</w:t>
      </w:r>
    </w:p>
    <w:p w:rsidR="00057A7B" w:rsidRDefault="00057A7B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 xml:space="preserve">) </w:t>
      </w:r>
    </w:p>
    <w:p w:rsidR="00057A7B" w:rsidRDefault="00057A7B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057A7B" w:rsidRDefault="00057A7B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057A7B" w:rsidRDefault="00057A7B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 xml:space="preserve">) </w:t>
      </w:r>
    </w:p>
    <w:p w:rsidR="00057A7B" w:rsidRDefault="00057A7B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057A7B" w:rsidRDefault="00057A7B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विद्यमानपूर्व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057A7B" w:rsidRDefault="00057A7B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  <w:lang w:bidi="hi-IN"/>
        </w:rPr>
        <w:t>)</w:t>
      </w:r>
    </w:p>
    <w:p w:rsidR="00057A7B" w:rsidRDefault="00057A7B" w:rsidP="0045375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array(“aYcu!”) as the first word.</w:t>
      </w:r>
    </w:p>
    <w:p w:rsidR="00057A7B" w:rsidRDefault="00057A7B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57A7B" w:rsidRDefault="00057A7B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पूजा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057A7B" w:rsidRDefault="00057A7B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057A7B" w:rsidRDefault="00057A7B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57A7B" w:rsidRDefault="00057A7B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array(“Bavat”).</w:t>
      </w:r>
    </w:p>
    <w:p w:rsidR="00057A7B" w:rsidRDefault="00057A7B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भातेर्डवतु</w:t>
      </w:r>
      <w:r>
        <w:rPr>
          <w:rFonts w:ascii="Siddhanta" w:hAnsi="Siddhanta" w:cs="Siddhanta"/>
          <w:lang w:bidi="hi-IN"/>
        </w:rPr>
        <w:t xml:space="preserve"> ?</w:t>
      </w:r>
    </w:p>
    <w:p w:rsidR="00057A7B" w:rsidRDefault="00057A7B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भूधातोः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शतृप्रत्ययः</w:t>
      </w:r>
      <w:r>
        <w:rPr>
          <w:rFonts w:ascii="Siddhanta" w:hAnsi="Siddhanta" w:cs="Siddhanta"/>
          <w:lang w:bidi="hi-IN"/>
        </w:rPr>
        <w:t xml:space="preserve"> ?</w:t>
      </w:r>
    </w:p>
    <w:p w:rsidR="00057A7B" w:rsidRDefault="00057A7B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array(“takz”, “rakz”)</w:t>
      </w:r>
    </w:p>
    <w:p w:rsidR="00057A7B" w:rsidRDefault="00057A7B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ण्यन्त</w:t>
      </w:r>
    </w:p>
    <w:p w:rsidR="00057A7B" w:rsidRDefault="00057A7B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अण्यन्त</w:t>
      </w:r>
    </w:p>
    <w:p w:rsidR="00057A7B" w:rsidRDefault="00057A7B" w:rsidP="00DD76A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</w:p>
    <w:p w:rsidR="00057A7B" w:rsidRDefault="00057A7B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057A7B" w:rsidRDefault="00057A7B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057A7B" w:rsidRDefault="00057A7B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गोपा</w:t>
      </w:r>
      <w:r>
        <w:rPr>
          <w:rFonts w:ascii="Siddhanta" w:hAnsi="Siddhanta" w:cs="Siddhanta"/>
        </w:rPr>
        <w:t>?</w:t>
      </w:r>
    </w:p>
    <w:p w:rsidR="00057A7B" w:rsidRDefault="00057A7B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रमा</w:t>
      </w:r>
      <w:r>
        <w:rPr>
          <w:rFonts w:ascii="Siddhanta" w:hAnsi="Siddhanta" w:cs="Siddhanta"/>
        </w:rPr>
        <w:t xml:space="preserve"> </w:t>
      </w:r>
    </w:p>
    <w:p w:rsidR="00057A7B" w:rsidRDefault="00057A7B" w:rsidP="00F765F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Ends with </w:t>
      </w:r>
      <w:r w:rsidRPr="00517A8A">
        <w:rPr>
          <w:rFonts w:ascii="Siddhanta" w:hAnsi="Siddhanta" w:cs="Siddhanta"/>
        </w:rPr>
        <w:t>$sarvanamastri = array("sarvA","viSvA","uBA","uBayA","atarA","atamA","anyA","anyatarA","itarA","tvA","nemA","simA","pUrvA","parA","avarA","dakziRA","uttarA","aparA","aDarA","svA","antarA","ekA","dvA",);</w:t>
      </w:r>
    </w:p>
    <w:p w:rsidR="00057A7B" w:rsidRDefault="00057A7B" w:rsidP="00F765F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Belongs to $diksamAsa = array(“uttarapUrvA”, “dakziRapUrvA”, “uttarapaScimA”, “dakziRapaScimA”);</w:t>
      </w:r>
    </w:p>
    <w:p w:rsidR="00057A7B" w:rsidRDefault="00057A7B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बीच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दिशा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उत्तरपूर्वा</w:t>
      </w:r>
    </w:p>
    <w:p w:rsidR="00057A7B" w:rsidRDefault="00057A7B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जिस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लिये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ऐसी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उन्मुग्धा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उत्तरपूर्वा</w:t>
      </w:r>
    </w:p>
    <w:p w:rsidR="00057A7B" w:rsidRDefault="00057A7B" w:rsidP="00F765F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ends with antarA </w:t>
      </w:r>
    </w:p>
    <w:p w:rsidR="00057A7B" w:rsidRDefault="00057A7B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उपसंव्यान</w:t>
      </w:r>
    </w:p>
    <w:p w:rsidR="00057A7B" w:rsidRDefault="00057A7B" w:rsidP="00F765F8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अन्तरा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57A7B" w:rsidRDefault="00057A7B" w:rsidP="00F765F8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057A7B" w:rsidRDefault="00057A7B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उपसंव्यान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bookmarkStart w:id="0" w:name="_GoBack"/>
      <w:bookmarkEnd w:id="0"/>
    </w:p>
    <w:p w:rsidR="00057A7B" w:rsidRDefault="00057A7B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‘i’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057A7B" w:rsidRDefault="00057A7B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057A7B" w:rsidRDefault="00057A7B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57A7B" w:rsidRDefault="00057A7B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57A7B" w:rsidRDefault="00057A7B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057A7B" w:rsidRDefault="00057A7B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</w:p>
    <w:p w:rsidR="00057A7B" w:rsidRDefault="00057A7B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औणादिक</w:t>
      </w:r>
    </w:p>
    <w:p w:rsidR="00057A7B" w:rsidRDefault="00057A7B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धातुनिष्पन्न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ईकार</w:t>
      </w:r>
    </w:p>
    <w:p w:rsidR="00057A7B" w:rsidRDefault="00057A7B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</w:p>
    <w:p w:rsidR="00057A7B" w:rsidRDefault="00057A7B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प्रध्यायतीति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  <w:lang w:bidi="hi-IN"/>
        </w:rPr>
        <w:t xml:space="preserve"> </w:t>
      </w:r>
    </w:p>
    <w:p w:rsidR="00057A7B" w:rsidRDefault="00057A7B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मते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057A7B" w:rsidRDefault="00057A7B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पुंवद्रूपम्</w:t>
      </w:r>
      <w:r>
        <w:rPr>
          <w:rFonts w:ascii="Siddhanta" w:hAnsi="Siddhanta" w:cs="Siddhanta"/>
        </w:rPr>
        <w:t>‌</w:t>
      </w:r>
    </w:p>
    <w:p w:rsidR="00057A7B" w:rsidRDefault="00057A7B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प्रकृष्टा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विशेषः</w:t>
      </w:r>
      <w:r>
        <w:rPr>
          <w:rFonts w:ascii="Siddhanta" w:hAnsi="Siddhanta" w:cs="Siddhanta"/>
        </w:rPr>
        <w:t>)</w:t>
      </w:r>
    </w:p>
    <w:p w:rsidR="00057A7B" w:rsidRDefault="00057A7B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057A7B" w:rsidRDefault="00057A7B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यस्याः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ध्यायतीति</w:t>
      </w:r>
    </w:p>
    <w:p w:rsidR="00057A7B" w:rsidRDefault="00057A7B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वृत्तिकारमते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057A7B" w:rsidRDefault="00057A7B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मतान्तरे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057A7B" w:rsidRDefault="00057A7B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057A7B" w:rsidRDefault="00057A7B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057A7B" w:rsidRDefault="00057A7B" w:rsidP="00A96EB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‘U’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</w:t>
      </w:r>
    </w:p>
    <w:p w:rsidR="00057A7B" w:rsidRDefault="00057A7B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वधूः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गौरीवत्</w:t>
      </w:r>
      <w:r>
        <w:rPr>
          <w:rFonts w:ascii="Siddhanta" w:hAnsi="Siddhanta" w:cs="Siddhanta"/>
        </w:rPr>
        <w:t>‌</w:t>
      </w:r>
    </w:p>
    <w:p w:rsidR="00057A7B" w:rsidRDefault="00057A7B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057A7B" w:rsidRDefault="00057A7B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खलपूः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057A7B" w:rsidRDefault="00057A7B" w:rsidP="00F71FB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दृन्करपुनः</w:t>
      </w:r>
      <w:r>
        <w:rPr>
          <w:rFonts w:ascii="Siddhanta" w:hAnsi="Siddhanta" w:cs="Siddhanta"/>
        </w:rPr>
        <w:t xml:space="preserve">...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तथा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नदीकार्य</w:t>
      </w:r>
    </w:p>
    <w:p w:rsidR="00057A7B" w:rsidRDefault="00057A7B" w:rsidP="00F71FB5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$so===”Am” </w:t>
      </w:r>
    </w:p>
    <w:p w:rsidR="00057A7B" w:rsidRDefault="00057A7B" w:rsidP="00F71FB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057A7B" w:rsidRDefault="00057A7B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57A7B" w:rsidRDefault="00057A7B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57A7B" w:rsidRDefault="00057A7B" w:rsidP="00104C7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057A7B" w:rsidRDefault="00057A7B" w:rsidP="00104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वर्षाभूः</w:t>
      </w:r>
    </w:p>
    <w:p w:rsidR="00057A7B" w:rsidRPr="005C290F" w:rsidRDefault="00057A7B" w:rsidP="00A1368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स्वयम्भूः</w:t>
      </w:r>
      <w:r>
        <w:rPr>
          <w:rFonts w:ascii="Siddhanta" w:hAnsi="Siddhanta" w:cs="Siddhanta"/>
        </w:rPr>
        <w:t xml:space="preserve">  - </w:t>
      </w:r>
      <w:r>
        <w:rPr>
          <w:rFonts w:ascii="Siddhanta" w:hAnsi="Siddhanta" w:cs="Siddhanta"/>
          <w:cs/>
          <w:lang w:bidi="hi-IN"/>
        </w:rPr>
        <w:t>नित्यस्त्रीलिङ्गत्वाभावात्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नदीसञ्ज्ञा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057A7B" w:rsidRDefault="00057A7B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p w:rsidR="00057A7B" w:rsidRDefault="00057A7B" w:rsidP="00CE59A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$ik=array(“i”, “I”, “u”, “U”, “f”, “F”, “x”, “X”);</w:t>
      </w:r>
    </w:p>
    <w:p w:rsidR="00057A7B" w:rsidRDefault="00057A7B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भाषितपुंस्क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057A7B" w:rsidRDefault="00057A7B" w:rsidP="00B95F2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‘I’</w:t>
      </w:r>
    </w:p>
    <w:p w:rsidR="00057A7B" w:rsidRDefault="00057A7B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057A7B" w:rsidRDefault="00057A7B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</w:t>
      </w:r>
    </w:p>
    <w:p w:rsidR="00057A7B" w:rsidRDefault="00057A7B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057A7B" w:rsidRDefault="00057A7B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057A7B" w:rsidRDefault="00057A7B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057A7B" w:rsidRDefault="00057A7B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057A7B" w:rsidRDefault="00057A7B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057A7B" w:rsidRDefault="00057A7B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057A7B" w:rsidRDefault="00057A7B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057A7B" w:rsidRDefault="00057A7B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057A7B" w:rsidRDefault="00057A7B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</w:t>
      </w:r>
    </w:p>
    <w:p w:rsidR="00057A7B" w:rsidRDefault="00057A7B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057A7B" w:rsidRDefault="00057A7B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057A7B" w:rsidRPr="007813C5" w:rsidRDefault="00057A7B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प्रकृष्टा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057A7B" w:rsidRDefault="00057A7B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सुधीशब्दः</w:t>
      </w:r>
      <w:r>
        <w:rPr>
          <w:rFonts w:ascii="Siddhanta" w:hAnsi="Siddhanta" w:cs="Siddhanta"/>
        </w:rPr>
        <w:t xml:space="preserve">) </w:t>
      </w:r>
    </w:p>
    <w:p w:rsidR="00057A7B" w:rsidRDefault="00057A7B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 xml:space="preserve">..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057A7B" w:rsidRDefault="00057A7B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057A7B" w:rsidRDefault="00057A7B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057A7B" w:rsidRDefault="00057A7B" w:rsidP="00B95F20">
      <w:pPr>
        <w:pStyle w:val="ListParagraph"/>
        <w:numPr>
          <w:ilvl w:val="4"/>
          <w:numId w:val="1"/>
        </w:numPr>
        <w:ind w:left="2592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057A7B" w:rsidRDefault="00057A7B" w:rsidP="00B95F20">
      <w:pPr>
        <w:pStyle w:val="ListParagraph"/>
        <w:numPr>
          <w:ilvl w:val="3"/>
          <w:numId w:val="1"/>
        </w:numPr>
        <w:ind w:left="2088"/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057A7B" w:rsidRDefault="00057A7B" w:rsidP="00B95F20">
      <w:pPr>
        <w:pStyle w:val="ListParagraph"/>
        <w:ind w:left="208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057A7B" w:rsidRDefault="00057A7B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057A7B" w:rsidRPr="00EC1E31" w:rsidRDefault="00057A7B" w:rsidP="00C315A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</w:p>
    <w:sectPr w:rsidR="00057A7B" w:rsidRPr="00EC1E31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iddhanta"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E31"/>
    <w:rsid w:val="000119A4"/>
    <w:rsid w:val="0002269B"/>
    <w:rsid w:val="00057A7B"/>
    <w:rsid w:val="000A7931"/>
    <w:rsid w:val="000D6DF1"/>
    <w:rsid w:val="00104C7F"/>
    <w:rsid w:val="0012544B"/>
    <w:rsid w:val="00130113"/>
    <w:rsid w:val="001414E8"/>
    <w:rsid w:val="00151319"/>
    <w:rsid w:val="0016622B"/>
    <w:rsid w:val="001C08E4"/>
    <w:rsid w:val="001D31CD"/>
    <w:rsid w:val="001E330B"/>
    <w:rsid w:val="0020057C"/>
    <w:rsid w:val="002205CE"/>
    <w:rsid w:val="002360E3"/>
    <w:rsid w:val="002364B8"/>
    <w:rsid w:val="002373FA"/>
    <w:rsid w:val="002418DE"/>
    <w:rsid w:val="00297874"/>
    <w:rsid w:val="002A4B32"/>
    <w:rsid w:val="002C7E23"/>
    <w:rsid w:val="002E5BEE"/>
    <w:rsid w:val="002E6EB0"/>
    <w:rsid w:val="002F0E61"/>
    <w:rsid w:val="00304A8A"/>
    <w:rsid w:val="00317E82"/>
    <w:rsid w:val="00320A7C"/>
    <w:rsid w:val="00325BF1"/>
    <w:rsid w:val="00342CA2"/>
    <w:rsid w:val="00363F6B"/>
    <w:rsid w:val="003966BE"/>
    <w:rsid w:val="003D76BB"/>
    <w:rsid w:val="00402B39"/>
    <w:rsid w:val="0041653B"/>
    <w:rsid w:val="004208E3"/>
    <w:rsid w:val="00424A1E"/>
    <w:rsid w:val="004302A3"/>
    <w:rsid w:val="004526EE"/>
    <w:rsid w:val="0045375F"/>
    <w:rsid w:val="00465594"/>
    <w:rsid w:val="00496CA3"/>
    <w:rsid w:val="004A1593"/>
    <w:rsid w:val="00517A8A"/>
    <w:rsid w:val="00545417"/>
    <w:rsid w:val="00555DD2"/>
    <w:rsid w:val="005C290F"/>
    <w:rsid w:val="005F7CC8"/>
    <w:rsid w:val="006113BE"/>
    <w:rsid w:val="006262EB"/>
    <w:rsid w:val="006622E3"/>
    <w:rsid w:val="00667CAD"/>
    <w:rsid w:val="00693B10"/>
    <w:rsid w:val="006A4A86"/>
    <w:rsid w:val="006B25CE"/>
    <w:rsid w:val="006C770B"/>
    <w:rsid w:val="006F0111"/>
    <w:rsid w:val="00712D28"/>
    <w:rsid w:val="00714203"/>
    <w:rsid w:val="00722DCE"/>
    <w:rsid w:val="00727447"/>
    <w:rsid w:val="00742A25"/>
    <w:rsid w:val="007813C5"/>
    <w:rsid w:val="007C64C9"/>
    <w:rsid w:val="007C64DF"/>
    <w:rsid w:val="007E5C13"/>
    <w:rsid w:val="00823DE5"/>
    <w:rsid w:val="0083240D"/>
    <w:rsid w:val="008A5E21"/>
    <w:rsid w:val="008D4356"/>
    <w:rsid w:val="008D47F4"/>
    <w:rsid w:val="00912F1B"/>
    <w:rsid w:val="00924992"/>
    <w:rsid w:val="00956DFB"/>
    <w:rsid w:val="0097187B"/>
    <w:rsid w:val="00973EC3"/>
    <w:rsid w:val="00984E0C"/>
    <w:rsid w:val="009E7143"/>
    <w:rsid w:val="00A125BE"/>
    <w:rsid w:val="00A13680"/>
    <w:rsid w:val="00A5655E"/>
    <w:rsid w:val="00A7172E"/>
    <w:rsid w:val="00A87705"/>
    <w:rsid w:val="00A91E35"/>
    <w:rsid w:val="00A96EBF"/>
    <w:rsid w:val="00AC245C"/>
    <w:rsid w:val="00AC5557"/>
    <w:rsid w:val="00AE47D5"/>
    <w:rsid w:val="00B21326"/>
    <w:rsid w:val="00B26375"/>
    <w:rsid w:val="00B47F17"/>
    <w:rsid w:val="00B623A8"/>
    <w:rsid w:val="00B95F20"/>
    <w:rsid w:val="00BA61B6"/>
    <w:rsid w:val="00BC6DEF"/>
    <w:rsid w:val="00BD34B4"/>
    <w:rsid w:val="00C06820"/>
    <w:rsid w:val="00C1735F"/>
    <w:rsid w:val="00C315AA"/>
    <w:rsid w:val="00C31604"/>
    <w:rsid w:val="00C52F2E"/>
    <w:rsid w:val="00C744F5"/>
    <w:rsid w:val="00C85292"/>
    <w:rsid w:val="00CE2705"/>
    <w:rsid w:val="00CE59A6"/>
    <w:rsid w:val="00CE6EAB"/>
    <w:rsid w:val="00CF0B72"/>
    <w:rsid w:val="00CF4DF6"/>
    <w:rsid w:val="00D01D77"/>
    <w:rsid w:val="00D25462"/>
    <w:rsid w:val="00D31653"/>
    <w:rsid w:val="00D50A90"/>
    <w:rsid w:val="00D67930"/>
    <w:rsid w:val="00D74B9F"/>
    <w:rsid w:val="00D83DAE"/>
    <w:rsid w:val="00DA29F7"/>
    <w:rsid w:val="00DA45BB"/>
    <w:rsid w:val="00DB0C7E"/>
    <w:rsid w:val="00DD76A5"/>
    <w:rsid w:val="00DF7AB9"/>
    <w:rsid w:val="00E579C0"/>
    <w:rsid w:val="00E57BE3"/>
    <w:rsid w:val="00E73FF2"/>
    <w:rsid w:val="00EC1E31"/>
    <w:rsid w:val="00F061FD"/>
    <w:rsid w:val="00F477C0"/>
    <w:rsid w:val="00F71FB5"/>
    <w:rsid w:val="00F765F8"/>
    <w:rsid w:val="00FB45A5"/>
    <w:rsid w:val="00FF2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sz w:val="22"/>
        <w:szCs w:val="22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C1E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3479</TotalTime>
  <Pages>12</Pages>
  <Words>1446</Words>
  <Characters>8244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Dhaval</cp:lastModifiedBy>
  <cp:revision>59</cp:revision>
  <dcterms:created xsi:type="dcterms:W3CDTF">2014-04-21T03:28:00Z</dcterms:created>
  <dcterms:modified xsi:type="dcterms:W3CDTF">2014-05-12T05:16:00Z</dcterms:modified>
</cp:coreProperties>
</file>